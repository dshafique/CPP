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rectangle2==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3, Width = 5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0, Width = 0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3, Width = 5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++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++rectangle2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4, Width = 6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++:Length = 3, Width = 5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--rectangle2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5, Width = 7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rectangle3--: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Length = 4, Width = 6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5, Width = 7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0, Width = 0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rectangle4=++rectangle2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6, Width = 8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6, Width = 8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5, Width = 7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0, Width = 0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rectangle5=rectangle3++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6, Width = 8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5, Width = 7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8, Width = 9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5, Width = 7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rectangle6-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rectangle5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3, Width = 2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rectangle7=rectangle5+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13, Width = 16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rectangle5+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13, Width = 16</w:t>
      </w:r>
    </w:p>
    <w:p w:rsidR="003B3F45" w:rsidRDefault="003B3F45" w:rsidP="003B3F4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Impossible subtract of lengths rectangle5-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Length = 0, Width = 0</w:t>
      </w:r>
    </w:p>
    <w:p w:rsidR="007F5BF5" w:rsidRDefault="007F5BF5">
      <w:bookmarkStart w:id="0" w:name="_GoBack"/>
      <w:bookmarkEnd w:id="0"/>
    </w:p>
    <w:sectPr w:rsidR="007F5BF5" w:rsidSect="009526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7F7"/>
    <w:rsid w:val="000158BD"/>
    <w:rsid w:val="002954AF"/>
    <w:rsid w:val="00395476"/>
    <w:rsid w:val="003B3F45"/>
    <w:rsid w:val="007F5BF5"/>
    <w:rsid w:val="009F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9DB4C-BF63-4830-8310-337B73E0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C3CA96D2</Template>
  <TotalTime>0</TotalTime>
  <Pages>1</Pages>
  <Words>166</Words>
  <Characters>737</Characters>
  <Application>Microsoft Office Word</Application>
  <DocSecurity>0</DocSecurity>
  <Lines>6</Lines>
  <Paragraphs>1</Paragraphs>
  <ScaleCrop>false</ScaleCrop>
  <Company>Oakton Community College</Company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Murashkina</dc:creator>
  <cp:keywords/>
  <dc:description/>
  <cp:lastModifiedBy>Kamilla Murashkina</cp:lastModifiedBy>
  <cp:revision>3</cp:revision>
  <dcterms:created xsi:type="dcterms:W3CDTF">2015-11-14T19:11:00Z</dcterms:created>
  <dcterms:modified xsi:type="dcterms:W3CDTF">2015-11-14T19:27:00Z</dcterms:modified>
</cp:coreProperties>
</file>
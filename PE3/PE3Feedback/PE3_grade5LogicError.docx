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BF5" w:rsidRDefault="00B82C27">
      <w:r>
        <w:t>Grade5/</w:t>
      </w:r>
      <w:proofErr w:type="gramStart"/>
      <w:r>
        <w:t xml:space="preserve">10  </w:t>
      </w:r>
      <w:bookmarkStart w:id="0" w:name="_GoBack"/>
      <w:bookmarkEnd w:id="0"/>
      <w:r>
        <w:t>Please</w:t>
      </w:r>
      <w:proofErr w:type="gramEnd"/>
      <w:r>
        <w:t xml:space="preserve"> see input in in5.txt file and  output of your program in out5 txt file</w:t>
      </w:r>
    </w:p>
    <w:p w:rsidR="00B82C27" w:rsidRDefault="00B82C27">
      <w:r>
        <w:t>You have logic error</w:t>
      </w:r>
    </w:p>
    <w:sectPr w:rsidR="00B82C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51"/>
    <w:rsid w:val="002954AF"/>
    <w:rsid w:val="00395476"/>
    <w:rsid w:val="007F5BF5"/>
    <w:rsid w:val="00B82C27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19F04-4C51-4DFE-988B-FAD83FBB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D155DA41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Oakton Community College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Murashkina</dc:creator>
  <cp:keywords/>
  <dc:description/>
  <cp:lastModifiedBy>Kamilla Murashkina</cp:lastModifiedBy>
  <cp:revision>2</cp:revision>
  <dcterms:created xsi:type="dcterms:W3CDTF">2016-02-09T21:38:00Z</dcterms:created>
  <dcterms:modified xsi:type="dcterms:W3CDTF">2016-02-09T21:39:00Z</dcterms:modified>
</cp:coreProperties>
</file>